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36A" w:rsidRPr="00471F9F" w:rsidRDefault="0003190B" w:rsidP="00471F9F">
      <w:pPr>
        <w:pStyle w:val="ContactInfo"/>
        <w:jc w:val="left"/>
        <w:rPr>
          <w:rFonts w:ascii="Berlin Sans FB" w:hAnsi="Berlin Sans F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C54A24" wp14:editId="0BBA281D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1466850" cy="1257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Berlin Sans FB" w:hAnsi="Berlin Sans FB"/>
        </w:rPr>
        <w:br w:type="textWrapping" w:clear="all"/>
      </w:r>
    </w:p>
    <w:sdt>
      <w:sdtPr>
        <w:rPr>
          <w:rFonts w:ascii="Berlin Sans FB" w:hAnsi="Berlin Sans FB"/>
        </w:rPr>
        <w:alias w:val="Category"/>
        <w:tag w:val=""/>
        <w:id w:val="1543715586"/>
        <w:placeholder>
          <w:docPart w:val="FA043B34466A401D91F55989AA4078BF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96436A" w:rsidRPr="00471F9F" w:rsidRDefault="00471F9F">
          <w:pPr>
            <w:pStyle w:val="ContactInfo"/>
            <w:rPr>
              <w:rFonts w:ascii="Berlin Sans FB" w:hAnsi="Berlin Sans FB"/>
            </w:rPr>
          </w:pPr>
          <w:r w:rsidRPr="00471F9F">
            <w:rPr>
              <w:rFonts w:ascii="Berlin Sans FB" w:hAnsi="Berlin Sans FB"/>
            </w:rPr>
            <w:t>Kigali, KK 34 Ave</w:t>
          </w:r>
        </w:p>
      </w:sdtContent>
    </w:sdt>
    <w:p w:rsidR="0096436A" w:rsidRPr="00471F9F" w:rsidRDefault="00B22A35">
      <w:pPr>
        <w:pStyle w:val="ContactInfo"/>
        <w:rPr>
          <w:rFonts w:ascii="Berlin Sans FB" w:hAnsi="Berlin Sans FB"/>
        </w:rPr>
      </w:pPr>
      <w:sdt>
        <w:sdtPr>
          <w:rPr>
            <w:rFonts w:ascii="Berlin Sans FB" w:hAnsi="Berlin Sans FB"/>
          </w:rPr>
          <w:alias w:val="Telephone"/>
          <w:tag w:val="Telephone"/>
          <w:id w:val="599758962"/>
          <w:placeholder>
            <w:docPart w:val="5BE406219E0F4F16A942C8A4854C9676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71F9F" w:rsidRPr="00471F9F">
            <w:rPr>
              <w:rFonts w:ascii="Berlin Sans FB" w:hAnsi="Berlin Sans FB"/>
            </w:rPr>
            <w:t>(+250)786791577/727455724</w:t>
          </w:r>
        </w:sdtContent>
      </w:sdt>
    </w:p>
    <w:sdt>
      <w:sdtPr>
        <w:rPr>
          <w:rFonts w:ascii="Berlin Sans FB" w:hAnsi="Berlin Sans FB"/>
        </w:rPr>
        <w:alias w:val="Category"/>
        <w:tag w:val=""/>
        <w:id w:val="-1979371108"/>
        <w:placeholder>
          <w:docPart w:val="6A485AA07A614F1E81833D6867079318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03190B" w:rsidRDefault="0003190B" w:rsidP="0003190B">
          <w:pPr>
            <w:pStyle w:val="ContactInfo"/>
            <w:rPr>
              <w:rFonts w:ascii="Berlin Sans FB" w:hAnsi="Berlin Sans FB"/>
            </w:rPr>
          </w:pPr>
          <w:r w:rsidRPr="00471F9F">
            <w:rPr>
              <w:rFonts w:ascii="Berlin Sans FB" w:hAnsi="Berlin Sans FB"/>
            </w:rPr>
            <w:t>Kigali, KK 34 Ave</w:t>
          </w:r>
        </w:p>
      </w:sdtContent>
    </w:sdt>
    <w:p w:rsidR="0096436A" w:rsidRPr="00471F9F" w:rsidRDefault="0096436A" w:rsidP="0003190B">
      <w:pPr>
        <w:pStyle w:val="ContactInfo"/>
        <w:jc w:val="both"/>
        <w:rPr>
          <w:rFonts w:ascii="Berlin Sans FB" w:hAnsi="Berlin Sans FB"/>
        </w:rPr>
      </w:pPr>
    </w:p>
    <w:sdt>
      <w:sdtPr>
        <w:rPr>
          <w:rStyle w:val="Emphasis"/>
          <w:rFonts w:ascii="Berlin Sans FB" w:hAnsi="Berlin Sans FB"/>
        </w:rPr>
        <w:alias w:val="Email"/>
        <w:tag w:val=""/>
        <w:id w:val="1889536063"/>
        <w:placeholder>
          <w:docPart w:val="49A9849972B74DD3A5E7B9C75FA5844D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96436A" w:rsidRPr="00471F9F" w:rsidRDefault="00471F9F">
          <w:pPr>
            <w:pStyle w:val="ContactInfo"/>
            <w:rPr>
              <w:rStyle w:val="Emphasis"/>
              <w:rFonts w:ascii="Berlin Sans FB" w:hAnsi="Berlin Sans FB"/>
            </w:rPr>
          </w:pPr>
          <w:r w:rsidRPr="00471F9F">
            <w:rPr>
              <w:rStyle w:val="Emphasis"/>
              <w:rFonts w:ascii="Berlin Sans FB" w:hAnsi="Berlin Sans FB"/>
            </w:rPr>
            <w:t>nidedrogba@gmail.com</w:t>
          </w:r>
        </w:p>
      </w:sdtContent>
    </w:sdt>
    <w:p w:rsidR="0096436A" w:rsidRPr="00471F9F" w:rsidRDefault="00B22A35">
      <w:pPr>
        <w:pStyle w:val="Name"/>
        <w:rPr>
          <w:rFonts w:ascii="Berlin Sans FB" w:hAnsi="Berlin Sans FB"/>
        </w:rPr>
      </w:pPr>
      <w:sdt>
        <w:sdtPr>
          <w:rPr>
            <w:rFonts w:ascii="Berlin Sans FB" w:hAnsi="Berlin Sans FB"/>
          </w:rPr>
          <w:alias w:val="Your Name"/>
          <w:tag w:val=""/>
          <w:id w:val="1197042864"/>
          <w:placeholder>
            <w:docPart w:val="1A24A32C65B543838294A406D5BF42F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27546">
            <w:rPr>
              <w:rFonts w:ascii="Berlin Sans FB" w:hAnsi="Berlin Sans FB"/>
            </w:rPr>
            <w:t>niyomwungeri parmenide ishimwe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96436A" w:rsidRPr="00471F9F">
        <w:tc>
          <w:tcPr>
            <w:tcW w:w="1778" w:type="dxa"/>
          </w:tcPr>
          <w:p w:rsidR="0096436A" w:rsidRPr="00471F9F" w:rsidRDefault="00833AE0">
            <w:pPr>
              <w:pStyle w:val="Heading1"/>
              <w:rPr>
                <w:rFonts w:ascii="Berlin Sans FB" w:hAnsi="Berlin Sans FB"/>
              </w:rPr>
            </w:pPr>
            <w:r w:rsidRPr="00471F9F">
              <w:rPr>
                <w:rFonts w:ascii="Berlin Sans FB" w:hAnsi="Berlin Sans FB"/>
              </w:rPr>
              <w:t>Objective</w:t>
            </w:r>
          </w:p>
        </w:tc>
        <w:tc>
          <w:tcPr>
            <w:tcW w:w="472" w:type="dxa"/>
          </w:tcPr>
          <w:p w:rsidR="0096436A" w:rsidRPr="00471F9F" w:rsidRDefault="0096436A">
            <w:pPr>
              <w:rPr>
                <w:rFonts w:ascii="Berlin Sans FB" w:hAnsi="Berlin Sans FB"/>
              </w:rPr>
            </w:pPr>
          </w:p>
        </w:tc>
        <w:tc>
          <w:tcPr>
            <w:tcW w:w="7830" w:type="dxa"/>
          </w:tcPr>
          <w:sdt>
            <w:sdtPr>
              <w:rPr>
                <w:rFonts w:ascii="Berlin Sans FB" w:hAnsi="Berlin Sans FB"/>
              </w:rPr>
              <w:id w:val="-2077266207"/>
              <w:placeholder>
                <w:docPart w:val="438622FBC13E4AC4A8DCF9CF30F51E04"/>
              </w:placeholder>
              <w:temporary/>
              <w:showingPlcHdr/>
              <w15:appearance w15:val="hidden"/>
              <w:text/>
            </w:sdtPr>
            <w:sdtEndPr/>
            <w:sdtContent>
              <w:p w:rsidR="0096436A" w:rsidRPr="00471F9F" w:rsidRDefault="00833AE0">
                <w:pPr>
                  <w:pStyle w:val="ResumeText"/>
                  <w:rPr>
                    <w:rFonts w:ascii="Berlin Sans FB" w:hAnsi="Berlin Sans FB"/>
                  </w:rPr>
                </w:pPr>
                <w:r w:rsidRPr="00471F9F">
                  <w:rPr>
                    <w:rFonts w:ascii="Berlin Sans FB" w:hAnsi="Berlin Sans FB"/>
                  </w:rPr>
                  <w:t xml:space="preserve">Check out the few quick tips below to help you get started. To replace any tip text with your own, just click it and start typing. </w:t>
                </w:r>
              </w:p>
            </w:sdtContent>
          </w:sdt>
        </w:tc>
      </w:tr>
      <w:tr w:rsidR="0096436A" w:rsidRPr="00471F9F">
        <w:tc>
          <w:tcPr>
            <w:tcW w:w="1778" w:type="dxa"/>
          </w:tcPr>
          <w:p w:rsidR="0096436A" w:rsidRPr="00471F9F" w:rsidRDefault="00833AE0">
            <w:pPr>
              <w:pStyle w:val="Heading1"/>
              <w:rPr>
                <w:rFonts w:ascii="Berlin Sans FB" w:hAnsi="Berlin Sans FB"/>
              </w:rPr>
            </w:pPr>
            <w:r w:rsidRPr="00471F9F">
              <w:rPr>
                <w:rFonts w:ascii="Berlin Sans FB" w:hAnsi="Berlin Sans FB"/>
              </w:rPr>
              <w:t>Skills &amp; Abilities</w:t>
            </w:r>
          </w:p>
        </w:tc>
        <w:tc>
          <w:tcPr>
            <w:tcW w:w="472" w:type="dxa"/>
          </w:tcPr>
          <w:p w:rsidR="0096436A" w:rsidRPr="00471F9F" w:rsidRDefault="0096436A">
            <w:pPr>
              <w:rPr>
                <w:rFonts w:ascii="Berlin Sans FB" w:hAnsi="Berlin Sans FB"/>
              </w:rPr>
            </w:pPr>
          </w:p>
        </w:tc>
        <w:tc>
          <w:tcPr>
            <w:tcW w:w="7830" w:type="dxa"/>
          </w:tcPr>
          <w:sdt>
            <w:sdtPr>
              <w:rPr>
                <w:rFonts w:ascii="Berlin Sans FB" w:hAnsi="Berlin Sans FB"/>
              </w:rPr>
              <w:id w:val="-234705391"/>
              <w:placeholder>
                <w:docPart w:val="F937813AD75F4C1CBE97E2A03440AAAC"/>
              </w:placeholder>
              <w:temporary/>
              <w:showingPlcHdr/>
              <w15:color w:val="C0C0C0"/>
              <w15:appearance w15:val="hidden"/>
            </w:sdtPr>
            <w:sdtEndPr/>
            <w:sdtContent>
              <w:p w:rsidR="0096436A" w:rsidRPr="00471F9F" w:rsidRDefault="00833AE0">
                <w:pPr>
                  <w:pStyle w:val="ResumeText"/>
                  <w:rPr>
                    <w:rFonts w:ascii="Berlin Sans FB" w:hAnsi="Berlin Sans FB"/>
                  </w:rPr>
                </w:pPr>
                <w:r w:rsidRPr="00471F9F">
                  <w:rPr>
                    <w:rFonts w:ascii="Berlin Sans FB" w:hAnsi="Berlin Sans FB"/>
                  </w:rPr>
                  <w:t>On the Design tab of the ribbon, check out the Themes, Colors, and Fonts galleries to get a custom look with just a click.</w:t>
                </w:r>
              </w:p>
              <w:p w:rsidR="0096436A" w:rsidRPr="00471F9F" w:rsidRDefault="00833AE0">
                <w:pPr>
                  <w:pStyle w:val="ResumeText"/>
                  <w:rPr>
                    <w:rFonts w:ascii="Berlin Sans FB" w:hAnsi="Berlin Sans FB"/>
                  </w:rPr>
                </w:pPr>
                <w:r w:rsidRPr="00471F9F">
                  <w:rPr>
                    <w:rFonts w:ascii="Berlin Sans FB" w:hAnsi="Berlin Sans FB"/>
                  </w:rPr>
                  <w:t>Need another experience, education, or reference entry? You got it. Just click in the sample entries below and then click the plus sign that appears.</w:t>
                </w:r>
              </w:p>
              <w:p w:rsidR="0096436A" w:rsidRPr="00471F9F" w:rsidRDefault="00833AE0">
                <w:pPr>
                  <w:pStyle w:val="ResumeText"/>
                  <w:rPr>
                    <w:rFonts w:ascii="Berlin Sans FB" w:hAnsi="Berlin Sans FB"/>
                  </w:rPr>
                </w:pPr>
                <w:r w:rsidRPr="00471F9F">
                  <w:rPr>
                    <w:rFonts w:ascii="Berlin Sans FB" w:hAnsi="Berlin Sans FB"/>
                  </w:rPr>
                  <w:t>Looking for a matching cover letter? All you had to do was ask! On the Insert tab, select Cover Page.</w:t>
                </w:r>
              </w:p>
            </w:sdtContent>
          </w:sdt>
        </w:tc>
      </w:tr>
      <w:tr w:rsidR="0096436A" w:rsidRPr="00471F9F">
        <w:tc>
          <w:tcPr>
            <w:tcW w:w="1778" w:type="dxa"/>
          </w:tcPr>
          <w:p w:rsidR="0096436A" w:rsidRPr="00471F9F" w:rsidRDefault="00833AE0">
            <w:pPr>
              <w:pStyle w:val="Heading1"/>
              <w:rPr>
                <w:rFonts w:ascii="Berlin Sans FB" w:hAnsi="Berlin Sans FB"/>
              </w:rPr>
            </w:pPr>
            <w:r w:rsidRPr="00471F9F">
              <w:rPr>
                <w:rFonts w:ascii="Berlin Sans FB" w:hAnsi="Berlin Sans FB"/>
              </w:rPr>
              <w:t>Experience</w:t>
            </w:r>
          </w:p>
        </w:tc>
        <w:tc>
          <w:tcPr>
            <w:tcW w:w="472" w:type="dxa"/>
          </w:tcPr>
          <w:p w:rsidR="0096436A" w:rsidRPr="00471F9F" w:rsidRDefault="0096436A">
            <w:pPr>
              <w:rPr>
                <w:rFonts w:ascii="Berlin Sans FB" w:hAnsi="Berlin Sans FB"/>
              </w:rPr>
            </w:pPr>
          </w:p>
        </w:tc>
        <w:tc>
          <w:tcPr>
            <w:tcW w:w="7830" w:type="dxa"/>
          </w:tcPr>
          <w:sdt>
            <w:sdtPr>
              <w:rPr>
                <w:rFonts w:ascii="Berlin Sans FB" w:eastAsiaTheme="minorEastAsia" w:hAnsi="Berlin Sans FB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="Berlin Sans FB" w:eastAsiaTheme="minorEastAsia" w:hAnsi="Berlin Sans FB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6683D57BBA7D44E9BA0FF80691F0407A"/>
                  </w:placeholder>
                  <w15:color w:val="C0C0C0"/>
                  <w15:repeatingSectionItem/>
                </w:sdtPr>
                <w:sdtEndPr/>
                <w:sdtContent>
                  <w:sdt>
                    <w:sdtPr>
                      <w:rPr>
                        <w:rFonts w:ascii="Berlin Sans FB" w:hAnsi="Berlin Sans FB"/>
                      </w:rPr>
                      <w:id w:val="335887804"/>
                      <w:placeholder>
                        <w:docPart w:val="6156B8A88A764F839C232D6FDDD88550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:rsidR="0096436A" w:rsidRPr="00471F9F" w:rsidRDefault="00833AE0">
                        <w:pPr>
                          <w:pStyle w:val="Heading2"/>
                          <w:rPr>
                            <w:rFonts w:ascii="Berlin Sans FB" w:hAnsi="Berlin Sans FB"/>
                          </w:rPr>
                        </w:pPr>
                        <w:r w:rsidRPr="00471F9F">
                          <w:rPr>
                            <w:rFonts w:ascii="Berlin Sans FB" w:hAnsi="Berlin Sans FB"/>
                          </w:rPr>
                          <w:t>[Job Title, Company Name]</w:t>
                        </w:r>
                      </w:p>
                    </w:sdtContent>
                  </w:sdt>
                  <w:sdt>
                    <w:sdtPr>
                      <w:rPr>
                        <w:rFonts w:ascii="Berlin Sans FB" w:hAnsi="Berlin Sans FB"/>
                      </w:rPr>
                      <w:id w:val="155736957"/>
                      <w:placeholder>
                        <w:docPart w:val="C962E15EBB6B45B6A468646A4E399E16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p w:rsidR="0096436A" w:rsidRPr="00471F9F" w:rsidRDefault="00833AE0">
                        <w:pPr>
                          <w:pStyle w:val="ResumeText"/>
                          <w:rPr>
                            <w:rFonts w:ascii="Berlin Sans FB" w:hAnsi="Berlin Sans FB"/>
                          </w:rPr>
                        </w:pPr>
                        <w:r w:rsidRPr="00471F9F">
                          <w:rPr>
                            <w:rFonts w:ascii="Berlin Sans FB" w:hAnsi="Berlin Sans FB"/>
                          </w:rPr>
                          <w:t>[Dates From – To]</w:t>
                        </w:r>
                      </w:p>
                    </w:sdtContent>
                  </w:sdt>
                  <w:sdt>
                    <w:sdtPr>
                      <w:rPr>
                        <w:rFonts w:ascii="Berlin Sans FB" w:hAnsi="Berlin Sans FB"/>
                      </w:rPr>
                      <w:id w:val="-513455036"/>
                      <w:placeholder>
                        <w:docPart w:val="A7306449FABB458185D1AE9EBBBC6D3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96436A" w:rsidRPr="00471F9F" w:rsidRDefault="00833AE0">
                        <w:pPr>
                          <w:rPr>
                            <w:rFonts w:ascii="Berlin Sans FB" w:hAnsi="Berlin Sans FB"/>
                          </w:rPr>
                        </w:pPr>
                        <w:r w:rsidRPr="00471F9F">
                          <w:rPr>
                            <w:rFonts w:ascii="Berlin Sans FB" w:hAnsi="Berlin Sans FB"/>
                          </w:rPr>
                          <w:t>This is the place for a brief summary of your key responsibilities and most stellar accomplishments.</w:t>
                        </w:r>
                      </w:p>
                    </w:sdtContent>
                  </w:sdt>
                </w:sdtContent>
              </w:sdt>
              <w:sdt>
                <w:sdtPr>
                  <w:rPr>
                    <w:rFonts w:ascii="Berlin Sans FB" w:eastAsiaTheme="minorEastAsia" w:hAnsi="Berlin Sans FB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6683D57BBA7D44E9BA0FF80691F0407A"/>
                  </w:placeholder>
                  <w15:color w:val="C0C0C0"/>
                  <w15:repeatingSectionItem/>
                </w:sdtPr>
                <w:sdtEndPr/>
                <w:sdtContent>
                  <w:sdt>
                    <w:sdtPr>
                      <w:rPr>
                        <w:rFonts w:ascii="Berlin Sans FB" w:hAnsi="Berlin Sans FB"/>
                      </w:rPr>
                      <w:id w:val="871502144"/>
                      <w:placeholder>
                        <w:docPart w:val="6156B8A88A764F839C232D6FDDD88550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:rsidR="0096436A" w:rsidRPr="00471F9F" w:rsidRDefault="00833AE0">
                        <w:pPr>
                          <w:pStyle w:val="Heading2"/>
                          <w:rPr>
                            <w:rFonts w:ascii="Berlin Sans FB" w:hAnsi="Berlin Sans FB"/>
                          </w:rPr>
                        </w:pPr>
                        <w:r w:rsidRPr="00471F9F">
                          <w:rPr>
                            <w:rFonts w:ascii="Berlin Sans FB" w:hAnsi="Berlin Sans FB"/>
                          </w:rPr>
                          <w:t>[Job Title, Company Name]</w:t>
                        </w:r>
                      </w:p>
                    </w:sdtContent>
                  </w:sdt>
                  <w:sdt>
                    <w:sdtPr>
                      <w:rPr>
                        <w:rFonts w:ascii="Berlin Sans FB" w:hAnsi="Berlin Sans FB"/>
                      </w:rPr>
                      <w:id w:val="525447839"/>
                      <w:placeholder>
                        <w:docPart w:val="C962E15EBB6B45B6A468646A4E399E16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p w:rsidR="0096436A" w:rsidRPr="00471F9F" w:rsidRDefault="00833AE0">
                        <w:pPr>
                          <w:pStyle w:val="ResumeText"/>
                          <w:rPr>
                            <w:rFonts w:ascii="Berlin Sans FB" w:hAnsi="Berlin Sans FB"/>
                          </w:rPr>
                        </w:pPr>
                        <w:r w:rsidRPr="00471F9F">
                          <w:rPr>
                            <w:rFonts w:ascii="Berlin Sans FB" w:hAnsi="Berlin Sans FB"/>
                          </w:rPr>
                          <w:t>[Dates From – To]</w:t>
                        </w:r>
                      </w:p>
                    </w:sdtContent>
                  </w:sdt>
                  <w:sdt>
                    <w:sdtPr>
                      <w:rPr>
                        <w:rFonts w:ascii="Berlin Sans FB" w:hAnsi="Berlin Sans FB"/>
                      </w:rPr>
                      <w:id w:val="-223295061"/>
                      <w:placeholder>
                        <w:docPart w:val="A7306449FABB458185D1AE9EBBBC6D3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96436A" w:rsidRPr="00471F9F" w:rsidRDefault="00833AE0">
                        <w:pPr>
                          <w:rPr>
                            <w:rFonts w:ascii="Berlin Sans FB" w:hAnsi="Berlin Sans FB"/>
                          </w:rPr>
                        </w:pPr>
                        <w:r w:rsidRPr="00471F9F">
                          <w:rPr>
                            <w:rFonts w:ascii="Berlin Sans FB" w:hAnsi="Berlin Sans FB"/>
                          </w:rPr>
                          <w:t>This is the place for a brief summary of your key responsibilities and most stellar accomplishments.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96436A" w:rsidRPr="00471F9F">
        <w:tc>
          <w:tcPr>
            <w:tcW w:w="1778" w:type="dxa"/>
          </w:tcPr>
          <w:p w:rsidR="0096436A" w:rsidRPr="00471F9F" w:rsidRDefault="00833AE0">
            <w:pPr>
              <w:pStyle w:val="Heading1"/>
              <w:rPr>
                <w:rFonts w:ascii="Berlin Sans FB" w:hAnsi="Berlin Sans FB"/>
              </w:rPr>
            </w:pPr>
            <w:r w:rsidRPr="00471F9F">
              <w:rPr>
                <w:rFonts w:ascii="Berlin Sans FB" w:hAnsi="Berlin Sans FB"/>
              </w:rPr>
              <w:t>Education</w:t>
            </w:r>
          </w:p>
        </w:tc>
        <w:tc>
          <w:tcPr>
            <w:tcW w:w="472" w:type="dxa"/>
          </w:tcPr>
          <w:p w:rsidR="0096436A" w:rsidRPr="00471F9F" w:rsidRDefault="0096436A">
            <w:pPr>
              <w:rPr>
                <w:rFonts w:ascii="Berlin Sans FB" w:hAnsi="Berlin Sans FB"/>
              </w:rPr>
            </w:pPr>
          </w:p>
        </w:tc>
        <w:tc>
          <w:tcPr>
            <w:tcW w:w="7830" w:type="dxa"/>
          </w:tcPr>
          <w:sdt>
            <w:sdtPr>
              <w:rPr>
                <w:rFonts w:ascii="Berlin Sans FB" w:eastAsiaTheme="minorEastAsia" w:hAnsi="Berlin Sans FB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="Berlin Sans FB" w:eastAsiaTheme="minorEastAsia" w:hAnsi="Berlin Sans FB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6683D57BBA7D44E9BA0FF80691F0407A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="Berlin Sans FB" w:hAnsi="Berlin Sans FB"/>
                      </w:rPr>
                      <w:id w:val="-298228076"/>
                      <w:placeholder>
                        <w:docPart w:val="155D195ECB4A4D3BAF2C0F915E3B4C9A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:rsidR="0096436A" w:rsidRPr="00471F9F" w:rsidRDefault="00833AE0">
                        <w:pPr>
                          <w:pStyle w:val="Heading2"/>
                          <w:rPr>
                            <w:rFonts w:ascii="Berlin Sans FB" w:hAnsi="Berlin Sans FB"/>
                          </w:rPr>
                        </w:pPr>
                        <w:r w:rsidRPr="00471F9F">
                          <w:rPr>
                            <w:rFonts w:ascii="Berlin Sans FB" w:hAnsi="Berlin Sans FB"/>
                          </w:rPr>
                          <w:t>[School Name—Location—Degree]</w:t>
                        </w:r>
                      </w:p>
                    </w:sdtContent>
                  </w:sdt>
                  <w:sdt>
                    <w:sdtPr>
                      <w:rPr>
                        <w:rFonts w:ascii="Berlin Sans FB" w:hAnsi="Berlin Sans FB"/>
                      </w:rPr>
                      <w:id w:val="1437799257"/>
                      <w:placeholder>
                        <w:docPart w:val="54A6FA4865474854B6C3EBCDC06FD14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96436A" w:rsidRPr="00471F9F" w:rsidRDefault="00833AE0">
                        <w:pPr>
                          <w:rPr>
                            <w:rFonts w:ascii="Berlin Sans FB" w:hAnsi="Berlin Sans FB"/>
                          </w:rPr>
                        </w:pPr>
                        <w:r w:rsidRPr="00471F9F">
                          <w:rPr>
                            <w:rFonts w:ascii="Berlin Sans FB" w:hAnsi="Berlin Sans FB"/>
                          </w:rPr>
                          <w:t>You might want to include your GPA here and a brief summary of relevant coursework, awards, and honors.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96436A" w:rsidRPr="00471F9F">
        <w:tc>
          <w:tcPr>
            <w:tcW w:w="1778" w:type="dxa"/>
          </w:tcPr>
          <w:p w:rsidR="0096436A" w:rsidRPr="00471F9F" w:rsidRDefault="00833AE0">
            <w:pPr>
              <w:pStyle w:val="Heading1"/>
              <w:rPr>
                <w:rFonts w:ascii="Berlin Sans FB" w:hAnsi="Berlin Sans FB"/>
              </w:rPr>
            </w:pPr>
            <w:r w:rsidRPr="00471F9F">
              <w:rPr>
                <w:rFonts w:ascii="Berlin Sans FB" w:hAnsi="Berlin Sans FB"/>
              </w:rPr>
              <w:t>Communication</w:t>
            </w:r>
          </w:p>
        </w:tc>
        <w:tc>
          <w:tcPr>
            <w:tcW w:w="472" w:type="dxa"/>
          </w:tcPr>
          <w:p w:rsidR="0096436A" w:rsidRPr="00471F9F" w:rsidRDefault="0096436A">
            <w:pPr>
              <w:rPr>
                <w:rFonts w:ascii="Berlin Sans FB" w:hAnsi="Berlin Sans FB"/>
              </w:rPr>
            </w:pPr>
          </w:p>
        </w:tc>
        <w:sdt>
          <w:sdtPr>
            <w:rPr>
              <w:rFonts w:ascii="Berlin Sans FB" w:hAnsi="Berlin Sans FB"/>
            </w:rPr>
            <w:id w:val="-2024851273"/>
            <w:placeholder>
              <w:docPart w:val="C0024DA1BF47403896FFE454554AE9C5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7830" w:type="dxa"/>
              </w:tcPr>
              <w:p w:rsidR="0096436A" w:rsidRPr="00471F9F" w:rsidRDefault="00833AE0">
                <w:pPr>
                  <w:pStyle w:val="ResumeText"/>
                  <w:rPr>
                    <w:rFonts w:ascii="Berlin Sans FB" w:hAnsi="Berlin Sans FB"/>
                  </w:rPr>
                </w:pPr>
                <w:r w:rsidRPr="00471F9F">
                  <w:rPr>
                    <w:rFonts w:ascii="Berlin Sans FB" w:hAnsi="Berlin Sans FB"/>
                  </w:rPr>
                  <w:t>You delivered that big presentation to rave reviews. Don’t be shy about it now! This is the place to show how well you work and play with others.</w:t>
                </w:r>
              </w:p>
            </w:tc>
          </w:sdtContent>
        </w:sdt>
      </w:tr>
      <w:tr w:rsidR="0096436A" w:rsidRPr="00471F9F">
        <w:tc>
          <w:tcPr>
            <w:tcW w:w="1778" w:type="dxa"/>
          </w:tcPr>
          <w:p w:rsidR="0096436A" w:rsidRPr="00471F9F" w:rsidRDefault="00833AE0">
            <w:pPr>
              <w:pStyle w:val="Heading1"/>
              <w:rPr>
                <w:rFonts w:ascii="Berlin Sans FB" w:hAnsi="Berlin Sans FB"/>
              </w:rPr>
            </w:pPr>
            <w:r w:rsidRPr="00471F9F">
              <w:rPr>
                <w:rFonts w:ascii="Berlin Sans FB" w:hAnsi="Berlin Sans FB"/>
              </w:rPr>
              <w:t>Leadership</w:t>
            </w:r>
          </w:p>
        </w:tc>
        <w:tc>
          <w:tcPr>
            <w:tcW w:w="472" w:type="dxa"/>
          </w:tcPr>
          <w:p w:rsidR="0096436A" w:rsidRPr="00471F9F" w:rsidRDefault="0096436A">
            <w:pPr>
              <w:rPr>
                <w:rFonts w:ascii="Berlin Sans FB" w:hAnsi="Berlin Sans FB"/>
              </w:rPr>
            </w:pPr>
          </w:p>
        </w:tc>
        <w:sdt>
          <w:sdtPr>
            <w:rPr>
              <w:rFonts w:ascii="Berlin Sans FB" w:hAnsi="Berlin Sans FB"/>
            </w:rPr>
            <w:id w:val="2002840272"/>
            <w:placeholder>
              <w:docPart w:val="12DC197743DF47809F69A7CB4B22400E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7830" w:type="dxa"/>
              </w:tcPr>
              <w:p w:rsidR="0096436A" w:rsidRPr="00471F9F" w:rsidRDefault="00833AE0">
                <w:pPr>
                  <w:pStyle w:val="ResumeText"/>
                  <w:rPr>
                    <w:rFonts w:ascii="Berlin Sans FB" w:hAnsi="Berlin Sans FB"/>
                  </w:rPr>
                </w:pPr>
                <w:r w:rsidRPr="00471F9F">
                  <w:rPr>
                    <w:rFonts w:ascii="Berlin Sans FB" w:hAnsi="Berlin Sans FB"/>
                  </w:rPr>
                  <w:t>Are you president of your fraternity, head of the condo board, or a team lead for your favorite charity? You’re a natural leader—tell it like it is!</w:t>
                </w:r>
              </w:p>
            </w:tc>
          </w:sdtContent>
        </w:sdt>
      </w:tr>
      <w:tr w:rsidR="0096436A" w:rsidRPr="00471F9F">
        <w:tc>
          <w:tcPr>
            <w:tcW w:w="1778" w:type="dxa"/>
          </w:tcPr>
          <w:p w:rsidR="0096436A" w:rsidRPr="00471F9F" w:rsidRDefault="00833AE0">
            <w:pPr>
              <w:pStyle w:val="Heading1"/>
              <w:rPr>
                <w:rFonts w:ascii="Berlin Sans FB" w:hAnsi="Berlin Sans FB"/>
              </w:rPr>
            </w:pPr>
            <w:r w:rsidRPr="00471F9F">
              <w:rPr>
                <w:rFonts w:ascii="Berlin Sans FB" w:hAnsi="Berlin Sans FB"/>
              </w:rPr>
              <w:t>References</w:t>
            </w:r>
          </w:p>
        </w:tc>
        <w:tc>
          <w:tcPr>
            <w:tcW w:w="472" w:type="dxa"/>
          </w:tcPr>
          <w:p w:rsidR="0096436A" w:rsidRPr="00471F9F" w:rsidRDefault="0096436A">
            <w:pPr>
              <w:rPr>
                <w:rFonts w:ascii="Berlin Sans FB" w:hAnsi="Berlin Sans FB"/>
              </w:rPr>
            </w:pPr>
          </w:p>
        </w:tc>
        <w:tc>
          <w:tcPr>
            <w:tcW w:w="7830" w:type="dxa"/>
          </w:tcPr>
          <w:sdt>
            <w:sdtPr>
              <w:rPr>
                <w:rFonts w:ascii="Berlin Sans FB" w:eastAsiaTheme="minorEastAsia" w:hAnsi="Berlin Sans FB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="Berlin Sans FB" w:eastAsiaTheme="minorEastAsia" w:hAnsi="Berlin Sans FB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6683D57BBA7D44E9BA0FF80691F0407A"/>
                  </w:placeholder>
                  <w15:color w:val="C0C0C0"/>
                  <w15:repeatingSectionItem/>
                </w:sdtPr>
                <w:sdtEndPr/>
                <w:sdtContent>
                  <w:sdt>
                    <w:sdtPr>
                      <w:rPr>
                        <w:rFonts w:ascii="Berlin Sans FB" w:hAnsi="Berlin Sans FB"/>
                      </w:rPr>
                      <w:id w:val="1044170624"/>
                      <w:placeholder>
                        <w:docPart w:val="04BC8227010048E59355CBDDA3B01AC5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:rsidR="0096436A" w:rsidRPr="00471F9F" w:rsidRDefault="00833AE0">
                        <w:pPr>
                          <w:pStyle w:val="Heading2"/>
                          <w:rPr>
                            <w:rFonts w:ascii="Berlin Sans FB" w:hAnsi="Berlin Sans FB"/>
                          </w:rPr>
                        </w:pPr>
                        <w:r w:rsidRPr="00471F9F">
                          <w:rPr>
                            <w:rFonts w:ascii="Berlin Sans FB" w:hAnsi="Berlin Sans FB"/>
                          </w:rPr>
                          <w:t>[Reference Name]</w:t>
                        </w:r>
                      </w:p>
                    </w:sdtContent>
                  </w:sdt>
                  <w:sdt>
                    <w:sdtPr>
                      <w:rPr>
                        <w:rFonts w:ascii="Berlin Sans FB" w:hAnsi="Berlin Sans FB"/>
                      </w:rPr>
                      <w:id w:val="-765149349"/>
                      <w:placeholder>
                        <w:docPart w:val="564604EDFD794471BE6D5CA8FE129588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p w:rsidR="0096436A" w:rsidRPr="00471F9F" w:rsidRDefault="00833AE0">
                        <w:pPr>
                          <w:pStyle w:val="ResumeText"/>
                          <w:rPr>
                            <w:rFonts w:ascii="Berlin Sans FB" w:hAnsi="Berlin Sans FB"/>
                          </w:rPr>
                        </w:pPr>
                        <w:r w:rsidRPr="00471F9F">
                          <w:rPr>
                            <w:rFonts w:ascii="Berlin Sans FB" w:hAnsi="Berlin Sans FB"/>
                          </w:rPr>
                          <w:t>[Title, Company]</w:t>
                        </w:r>
                      </w:p>
                    </w:sdtContent>
                  </w:sdt>
                  <w:sdt>
                    <w:sdtPr>
                      <w:rPr>
                        <w:rFonts w:ascii="Berlin Sans FB" w:hAnsi="Berlin Sans FB"/>
                      </w:rPr>
                      <w:id w:val="1492217909"/>
                      <w:placeholder>
                        <w:docPart w:val="29C7024881FD4BA8B90446BCF91E0EA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bookmarkStart w:id="0" w:name="_GoBack" w:displacedByCustomXml="prev"/>
                      <w:p w:rsidR="0096436A" w:rsidRPr="00471F9F" w:rsidRDefault="00833AE0">
                        <w:pPr>
                          <w:rPr>
                            <w:rFonts w:ascii="Berlin Sans FB" w:hAnsi="Berlin Sans FB"/>
                          </w:rPr>
                        </w:pPr>
                        <w:r w:rsidRPr="00471F9F">
                          <w:rPr>
                            <w:rFonts w:ascii="Berlin Sans FB" w:hAnsi="Berlin Sans FB"/>
                          </w:rPr>
                          <w:t>[Contact Information]</w:t>
                        </w:r>
                      </w:p>
                      <w:bookmarkEnd w:id="0" w:displacedByCustomXml="next"/>
                    </w:sdtContent>
                  </w:sdt>
                </w:sdtContent>
              </w:sdt>
            </w:sdtContent>
          </w:sdt>
        </w:tc>
      </w:tr>
    </w:tbl>
    <w:p w:rsidR="0096436A" w:rsidRPr="00471F9F" w:rsidRDefault="0096436A">
      <w:pPr>
        <w:rPr>
          <w:rFonts w:ascii="Berlin Sans FB" w:hAnsi="Berlin Sans FB"/>
        </w:rPr>
      </w:pPr>
    </w:p>
    <w:sectPr w:rsidR="0096436A" w:rsidRPr="00471F9F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A35" w:rsidRDefault="00B22A35">
      <w:pPr>
        <w:spacing w:before="0" w:after="0" w:line="240" w:lineRule="auto"/>
      </w:pPr>
      <w:r>
        <w:separator/>
      </w:r>
    </w:p>
  </w:endnote>
  <w:endnote w:type="continuationSeparator" w:id="0">
    <w:p w:rsidR="00B22A35" w:rsidRDefault="00B22A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AE0" w:rsidRDefault="00833AE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A35" w:rsidRDefault="00B22A35">
      <w:pPr>
        <w:spacing w:before="0" w:after="0" w:line="240" w:lineRule="auto"/>
      </w:pPr>
      <w:r>
        <w:separator/>
      </w:r>
    </w:p>
  </w:footnote>
  <w:footnote w:type="continuationSeparator" w:id="0">
    <w:p w:rsidR="00B22A35" w:rsidRDefault="00B22A3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E0"/>
    <w:rsid w:val="0003190B"/>
    <w:rsid w:val="00214C80"/>
    <w:rsid w:val="00471F9F"/>
    <w:rsid w:val="005D2C97"/>
    <w:rsid w:val="00684D82"/>
    <w:rsid w:val="00833AE0"/>
    <w:rsid w:val="0096436A"/>
    <w:rsid w:val="00B22A35"/>
    <w:rsid w:val="00D2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19CA0"/>
  <w15:chartTrackingRefBased/>
  <w15:docId w15:val="{EDC98A24-8A3E-4A38-957B-E0615209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A043B34466A401D91F55989AA407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D712B-083D-46F7-BCCD-DA62CC8B14D8}"/>
      </w:docPartPr>
      <w:docPartBody>
        <w:p w:rsidR="009D36B3" w:rsidRDefault="00ED4C44">
          <w:pPr>
            <w:pStyle w:val="FA043B34466A401D91F55989AA4078BF"/>
          </w:pPr>
          <w:r>
            <w:t>[City, ST ZIP Code]</w:t>
          </w:r>
        </w:p>
      </w:docPartBody>
    </w:docPart>
    <w:docPart>
      <w:docPartPr>
        <w:name w:val="5BE406219E0F4F16A942C8A4854C9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E1DB5-73A6-42B3-AE53-B71C6C9F736A}"/>
      </w:docPartPr>
      <w:docPartBody>
        <w:p w:rsidR="009D36B3" w:rsidRDefault="00ED4C44">
          <w:pPr>
            <w:pStyle w:val="5BE406219E0F4F16A942C8A4854C9676"/>
          </w:pPr>
          <w:r>
            <w:t>[Telephone]</w:t>
          </w:r>
        </w:p>
      </w:docPartBody>
    </w:docPart>
    <w:docPart>
      <w:docPartPr>
        <w:name w:val="49A9849972B74DD3A5E7B9C75FA58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0C412-1C06-452C-A182-781D27882819}"/>
      </w:docPartPr>
      <w:docPartBody>
        <w:p w:rsidR="009D36B3" w:rsidRDefault="00ED4C44">
          <w:pPr>
            <w:pStyle w:val="49A9849972B74DD3A5E7B9C75FA5844D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1A24A32C65B543838294A406D5BF4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0F64B-A50D-46A0-8218-B491E01E7722}"/>
      </w:docPartPr>
      <w:docPartBody>
        <w:p w:rsidR="009D36B3" w:rsidRDefault="00ED4C44">
          <w:pPr>
            <w:pStyle w:val="1A24A32C65B543838294A406D5BF42FB"/>
          </w:pPr>
          <w:r>
            <w:t>[Your Name]</w:t>
          </w:r>
        </w:p>
      </w:docPartBody>
    </w:docPart>
    <w:docPart>
      <w:docPartPr>
        <w:name w:val="438622FBC13E4AC4A8DCF9CF30F51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712A7-4B24-472E-8550-07F5AFDF60C4}"/>
      </w:docPartPr>
      <w:docPartBody>
        <w:p w:rsidR="009D36B3" w:rsidRDefault="00ED4C44">
          <w:pPr>
            <w:pStyle w:val="438622FBC13E4AC4A8DCF9CF30F51E04"/>
          </w:pPr>
          <w:r>
            <w:t xml:space="preserve">Check out the few quick tips below to help you get started. To replace any tip text with your own, just click it and start typing. </w:t>
          </w:r>
        </w:p>
      </w:docPartBody>
    </w:docPart>
    <w:docPart>
      <w:docPartPr>
        <w:name w:val="F937813AD75F4C1CBE97E2A03440A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493B2-1F64-4C0B-A28C-CD1D5CA8CF4F}"/>
      </w:docPartPr>
      <w:docPartBody>
        <w:p w:rsidR="00147183" w:rsidRDefault="00ED4C44">
          <w:pPr>
            <w:pStyle w:val="ResumeText"/>
          </w:pPr>
          <w:r>
            <w:t>On the Design tab of the ribbon, check out the Themes, Colors, and Fonts galleries to get a custom look with just a click.</w:t>
          </w:r>
        </w:p>
        <w:p w:rsidR="00147183" w:rsidRDefault="00ED4C44">
          <w:pPr>
            <w:pStyle w:val="ResumeText"/>
          </w:pPr>
          <w:r>
            <w:t>Need another experience, education, or reference entry? You got it. Just click in the sample entries below and then click the plus sign that appears.</w:t>
          </w:r>
        </w:p>
        <w:p w:rsidR="009D36B3" w:rsidRDefault="00ED4C44">
          <w:pPr>
            <w:pStyle w:val="F937813AD75F4C1CBE97E2A03440AAAC"/>
          </w:pPr>
          <w:r>
            <w:t>Looking for a matching cover letter? All you had to do was ask! On the Insert tab, select Cover Page.</w:t>
          </w:r>
        </w:p>
      </w:docPartBody>
    </w:docPart>
    <w:docPart>
      <w:docPartPr>
        <w:name w:val="6683D57BBA7D44E9BA0FF80691F04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CEB9D-185F-486D-92A2-E8FB7CB53B06}"/>
      </w:docPartPr>
      <w:docPartBody>
        <w:p w:rsidR="009D36B3" w:rsidRDefault="00ED4C44">
          <w:pPr>
            <w:pStyle w:val="6683D57BBA7D44E9BA0FF80691F0407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156B8A88A764F839C232D6FDDD88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A0DDC-D4F9-4BBE-947A-8ABAE91666BE}"/>
      </w:docPartPr>
      <w:docPartBody>
        <w:p w:rsidR="009D36B3" w:rsidRDefault="00ED4C44">
          <w:pPr>
            <w:pStyle w:val="6156B8A88A764F839C232D6FDDD88550"/>
          </w:pPr>
          <w:r>
            <w:t>[Job Title, Company Name]</w:t>
          </w:r>
        </w:p>
      </w:docPartBody>
    </w:docPart>
    <w:docPart>
      <w:docPartPr>
        <w:name w:val="C962E15EBB6B45B6A468646A4E399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12CD9-79B8-4B31-909A-EA27E9D622E8}"/>
      </w:docPartPr>
      <w:docPartBody>
        <w:p w:rsidR="009D36B3" w:rsidRDefault="00ED4C44">
          <w:pPr>
            <w:pStyle w:val="C962E15EBB6B45B6A468646A4E399E16"/>
          </w:pPr>
          <w:r>
            <w:t>[Dates From – To]</w:t>
          </w:r>
        </w:p>
      </w:docPartBody>
    </w:docPart>
    <w:docPart>
      <w:docPartPr>
        <w:name w:val="A7306449FABB458185D1AE9EBBBC6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CDA75-68AD-4BDF-BFDB-F3E93A6BC0AA}"/>
      </w:docPartPr>
      <w:docPartBody>
        <w:p w:rsidR="009D36B3" w:rsidRDefault="00ED4C44">
          <w:pPr>
            <w:pStyle w:val="A7306449FABB458185D1AE9EBBBC6D3E"/>
          </w:pPr>
          <w:r>
            <w:t>This is the place for a brief summary of your key responsibilities and most stellar accomplishments.</w:t>
          </w:r>
        </w:p>
      </w:docPartBody>
    </w:docPart>
    <w:docPart>
      <w:docPartPr>
        <w:name w:val="155D195ECB4A4D3BAF2C0F915E3B4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AA6DF-7277-4F5D-ADE2-1DCBF1794141}"/>
      </w:docPartPr>
      <w:docPartBody>
        <w:p w:rsidR="009D36B3" w:rsidRDefault="00ED4C44">
          <w:pPr>
            <w:pStyle w:val="155D195ECB4A4D3BAF2C0F915E3B4C9A"/>
          </w:pPr>
          <w:r>
            <w:t>[School Name—Location—Degree]</w:t>
          </w:r>
        </w:p>
      </w:docPartBody>
    </w:docPart>
    <w:docPart>
      <w:docPartPr>
        <w:name w:val="54A6FA4865474854B6C3EBCDC06FD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43F55-F028-41EA-808E-02E0B494BCB0}"/>
      </w:docPartPr>
      <w:docPartBody>
        <w:p w:rsidR="009D36B3" w:rsidRDefault="00ED4C44">
          <w:pPr>
            <w:pStyle w:val="54A6FA4865474854B6C3EBCDC06FD14E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C0024DA1BF47403896FFE454554AE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BA900-86FE-4B6A-8BC9-EB4BE38037F5}"/>
      </w:docPartPr>
      <w:docPartBody>
        <w:p w:rsidR="009D36B3" w:rsidRDefault="00ED4C44">
          <w:pPr>
            <w:pStyle w:val="C0024DA1BF47403896FFE454554AE9C5"/>
          </w:pPr>
          <w:r>
            <w:t>You delivered that big presentation to rave reviews. Don’t be shy about it now! This is the place to show how well you work and play with others.</w:t>
          </w:r>
        </w:p>
      </w:docPartBody>
    </w:docPart>
    <w:docPart>
      <w:docPartPr>
        <w:name w:val="12DC197743DF47809F69A7CB4B224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187B8-D8C7-4297-81F0-764693F6131D}"/>
      </w:docPartPr>
      <w:docPartBody>
        <w:p w:rsidR="009D36B3" w:rsidRDefault="00ED4C44">
          <w:pPr>
            <w:pStyle w:val="12DC197743DF47809F69A7CB4B22400E"/>
          </w:pPr>
          <w:r>
            <w:t>Are you president of your fraternity, head of the condo board, or a team lead for your favorite charity? You’re a natural leader—tell it like it is!</w:t>
          </w:r>
        </w:p>
      </w:docPartBody>
    </w:docPart>
    <w:docPart>
      <w:docPartPr>
        <w:name w:val="04BC8227010048E59355CBDDA3B01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73515-6B37-4970-A7C7-7CC0CBC5496E}"/>
      </w:docPartPr>
      <w:docPartBody>
        <w:p w:rsidR="009D36B3" w:rsidRDefault="00ED4C44">
          <w:pPr>
            <w:pStyle w:val="04BC8227010048E59355CBDDA3B01AC5"/>
          </w:pPr>
          <w:r>
            <w:t>[Reference Name]</w:t>
          </w:r>
        </w:p>
      </w:docPartBody>
    </w:docPart>
    <w:docPart>
      <w:docPartPr>
        <w:name w:val="564604EDFD794471BE6D5CA8FE129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8F94C-5965-4792-A72E-09B88E1B323E}"/>
      </w:docPartPr>
      <w:docPartBody>
        <w:p w:rsidR="009D36B3" w:rsidRDefault="00ED4C44">
          <w:pPr>
            <w:pStyle w:val="564604EDFD794471BE6D5CA8FE129588"/>
          </w:pPr>
          <w:r>
            <w:t>[Title, Company]</w:t>
          </w:r>
        </w:p>
      </w:docPartBody>
    </w:docPart>
    <w:docPart>
      <w:docPartPr>
        <w:name w:val="29C7024881FD4BA8B90446BCF91E0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70B49-8EC5-4884-8902-76150DF9F089}"/>
      </w:docPartPr>
      <w:docPartBody>
        <w:p w:rsidR="009D36B3" w:rsidRDefault="00ED4C44">
          <w:pPr>
            <w:pStyle w:val="29C7024881FD4BA8B90446BCF91E0EA5"/>
          </w:pPr>
          <w:r>
            <w:t>[Contact Information]</w:t>
          </w:r>
        </w:p>
      </w:docPartBody>
    </w:docPart>
    <w:docPart>
      <w:docPartPr>
        <w:name w:val="6A485AA07A614F1E81833D6867079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18C3F-6F73-484C-8899-553D9F443AFB}"/>
      </w:docPartPr>
      <w:docPartBody>
        <w:p w:rsidR="00000000" w:rsidRDefault="009D36B3" w:rsidP="009D36B3">
          <w:pPr>
            <w:pStyle w:val="6A485AA07A614F1E81833D6867079318"/>
          </w:pPr>
          <w:r>
            <w:t>[City, ST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44"/>
    <w:rsid w:val="00435225"/>
    <w:rsid w:val="009D36B3"/>
    <w:rsid w:val="00ED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RW" w:eastAsia="en-R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09F623249D4C2C831637F42522DBFC">
    <w:name w:val="EC09F623249D4C2C831637F42522DBFC"/>
  </w:style>
  <w:style w:type="paragraph" w:customStyle="1" w:styleId="FA043B34466A401D91F55989AA4078BF">
    <w:name w:val="FA043B34466A401D91F55989AA4078BF"/>
  </w:style>
  <w:style w:type="paragraph" w:customStyle="1" w:styleId="5BE406219E0F4F16A942C8A4854C9676">
    <w:name w:val="5BE406219E0F4F16A942C8A4854C9676"/>
  </w:style>
  <w:style w:type="paragraph" w:customStyle="1" w:styleId="F6E4BEE1485C4195BB79517CF0736C97">
    <w:name w:val="F6E4BEE1485C4195BB79517CF0736C97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49A9849972B74DD3A5E7B9C75FA5844D">
    <w:name w:val="49A9849972B74DD3A5E7B9C75FA5844D"/>
  </w:style>
  <w:style w:type="paragraph" w:customStyle="1" w:styleId="1A24A32C65B543838294A406D5BF42FB">
    <w:name w:val="1A24A32C65B543838294A406D5BF42FB"/>
  </w:style>
  <w:style w:type="paragraph" w:customStyle="1" w:styleId="438622FBC13E4AC4A8DCF9CF30F51E04">
    <w:name w:val="438622FBC13E4AC4A8DCF9CF30F51E04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F937813AD75F4C1CBE97E2A03440AAAC">
    <w:name w:val="F937813AD75F4C1CBE97E2A03440AAA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83D57BBA7D44E9BA0FF80691F0407A">
    <w:name w:val="6683D57BBA7D44E9BA0FF80691F0407A"/>
  </w:style>
  <w:style w:type="paragraph" w:customStyle="1" w:styleId="6156B8A88A764F839C232D6FDDD88550">
    <w:name w:val="6156B8A88A764F839C232D6FDDD88550"/>
  </w:style>
  <w:style w:type="paragraph" w:customStyle="1" w:styleId="C962E15EBB6B45B6A468646A4E399E16">
    <w:name w:val="C962E15EBB6B45B6A468646A4E399E16"/>
  </w:style>
  <w:style w:type="paragraph" w:customStyle="1" w:styleId="A7306449FABB458185D1AE9EBBBC6D3E">
    <w:name w:val="A7306449FABB458185D1AE9EBBBC6D3E"/>
  </w:style>
  <w:style w:type="paragraph" w:customStyle="1" w:styleId="155D195ECB4A4D3BAF2C0F915E3B4C9A">
    <w:name w:val="155D195ECB4A4D3BAF2C0F915E3B4C9A"/>
  </w:style>
  <w:style w:type="paragraph" w:customStyle="1" w:styleId="54A6FA4865474854B6C3EBCDC06FD14E">
    <w:name w:val="54A6FA4865474854B6C3EBCDC06FD14E"/>
  </w:style>
  <w:style w:type="paragraph" w:customStyle="1" w:styleId="C0024DA1BF47403896FFE454554AE9C5">
    <w:name w:val="C0024DA1BF47403896FFE454554AE9C5"/>
  </w:style>
  <w:style w:type="paragraph" w:customStyle="1" w:styleId="12DC197743DF47809F69A7CB4B22400E">
    <w:name w:val="12DC197743DF47809F69A7CB4B22400E"/>
  </w:style>
  <w:style w:type="paragraph" w:customStyle="1" w:styleId="04BC8227010048E59355CBDDA3B01AC5">
    <w:name w:val="04BC8227010048E59355CBDDA3B01AC5"/>
  </w:style>
  <w:style w:type="paragraph" w:customStyle="1" w:styleId="564604EDFD794471BE6D5CA8FE129588">
    <w:name w:val="564604EDFD794471BE6D5CA8FE129588"/>
  </w:style>
  <w:style w:type="paragraph" w:customStyle="1" w:styleId="29C7024881FD4BA8B90446BCF91E0EA5">
    <w:name w:val="29C7024881FD4BA8B90446BCF91E0EA5"/>
  </w:style>
  <w:style w:type="paragraph" w:customStyle="1" w:styleId="6A485AA07A614F1E81833D6867079318">
    <w:name w:val="6A485AA07A614F1E81833D6867079318"/>
    <w:rsid w:val="009D36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(+250)786791577/727455724</CompanyPhone>
  <CompanyFax/>
  <CompanyEmail>nidedrogba@gmail.com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149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niyomwungeri parmenide ishimwe</dc:creator>
  <cp:keywords/>
  <cp:lastModifiedBy>nide parmenide</cp:lastModifiedBy>
  <cp:revision>3</cp:revision>
  <dcterms:created xsi:type="dcterms:W3CDTF">2018-09-16T18:27:00Z</dcterms:created>
  <dcterms:modified xsi:type="dcterms:W3CDTF">2018-09-17T03:47:00Z</dcterms:modified>
  <cp:category>Kigali, KK 34 Ave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